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309831" w14:textId="77777777" w:rsidR="007B2F49" w:rsidRDefault="007B2F49" w:rsidP="004016A3">
      <w:pPr>
        <w:pStyle w:val="Heading1"/>
      </w:pPr>
      <w:r>
        <w:t>Unit 11 | Assignment - Web Visualization Dashboard (Latitude)</w:t>
      </w:r>
    </w:p>
    <w:p w14:paraId="69D3F2CD" w14:textId="77777777" w:rsidR="007B2F49" w:rsidRDefault="007B2F49" w:rsidP="007B2F49"/>
    <w:p w14:paraId="031685FB" w14:textId="77777777" w:rsidR="007B2F49" w:rsidRDefault="007B2F49" w:rsidP="007B2F49">
      <w:r>
        <w:t>Background</w:t>
      </w:r>
    </w:p>
    <w:p w14:paraId="121EAA0E" w14:textId="77777777" w:rsidR="007B2F49" w:rsidRDefault="007B2F49" w:rsidP="007B2F49"/>
    <w:p w14:paraId="3D6E9396" w14:textId="678720EE" w:rsidR="007B2F49" w:rsidRDefault="007B2F49" w:rsidP="007B2F49">
      <w:r>
        <w:t>Data is more powerful when we share it with others! Let's take what we've learned about HTML and CSS to create a dashboard showing off the analysis we've done.</w:t>
      </w:r>
    </w:p>
    <w:p w14:paraId="460743EB" w14:textId="77777777" w:rsidR="004016A3" w:rsidRDefault="004016A3" w:rsidP="007B2F49"/>
    <w:p w14:paraId="5620AA52" w14:textId="36612EDA" w:rsidR="007B2F49" w:rsidRDefault="004016A3" w:rsidP="007B2F49">
      <w:r w:rsidRPr="004016A3">
        <w:drawing>
          <wp:inline distT="0" distB="0" distL="0" distR="0" wp14:anchorId="494F2CA6" wp14:editId="7D70B2C5">
            <wp:extent cx="5715000" cy="3895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5000" cy="3895725"/>
                    </a:xfrm>
                    <a:prstGeom prst="rect">
                      <a:avLst/>
                    </a:prstGeom>
                  </pic:spPr>
                </pic:pic>
              </a:graphicData>
            </a:graphic>
          </wp:inline>
        </w:drawing>
      </w:r>
    </w:p>
    <w:p w14:paraId="0D8F2E3C" w14:textId="77777777" w:rsidR="007B2F49" w:rsidRDefault="007B2F49" w:rsidP="007B2F49"/>
    <w:p w14:paraId="48ED7955" w14:textId="77777777" w:rsidR="007B2F49" w:rsidRDefault="007B2F49" w:rsidP="004016A3">
      <w:pPr>
        <w:pStyle w:val="Heading2"/>
      </w:pPr>
      <w:r>
        <w:t>Latitude - Latitude Analysis Dashboard with Attitude</w:t>
      </w:r>
    </w:p>
    <w:p w14:paraId="59547AEF" w14:textId="77777777" w:rsidR="007B2F49" w:rsidRDefault="007B2F49" w:rsidP="007B2F49"/>
    <w:p w14:paraId="18FD007D" w14:textId="3A77D7D2" w:rsidR="007B2F49" w:rsidRDefault="007B2F49" w:rsidP="007B2F49">
      <w:r>
        <w:t>For this homework we'll be creating a visualization dashboard website using visualizations we've created in a past assignment. Specifically, we'll be plotting weather data</w:t>
      </w:r>
      <w:r w:rsidR="004016A3">
        <w:t xml:space="preserve"> </w:t>
      </w:r>
      <w:hyperlink r:id="rId9" w:history="1">
        <w:r w:rsidR="004016A3" w:rsidRPr="00FC7572">
          <w:rPr>
            <w:rStyle w:val="Hyperlink"/>
          </w:rPr>
          <w:t>https://rice.bootcampcontent.com/Rice-Coding-Bootcamp/RICEHOU201811DATA2/blob/master/class-tth/11-Web/hw/Instructions/Resources/cities.csv</w:t>
        </w:r>
      </w:hyperlink>
      <w:r w:rsidR="004016A3">
        <w:t xml:space="preserve"> </w:t>
      </w:r>
      <w:r>
        <w:t>.</w:t>
      </w:r>
    </w:p>
    <w:p w14:paraId="3D0870D6" w14:textId="77777777" w:rsidR="007B2F49" w:rsidRDefault="007B2F49" w:rsidP="007B2F49"/>
    <w:p w14:paraId="07DD88C7" w14:textId="77777777" w:rsidR="007B2F49" w:rsidRDefault="007B2F49" w:rsidP="007B2F49">
      <w:r>
        <w:t xml:space="preserve">In building this dashboard, we'll create individual pages for each plot and a means by which we can navigate between them. These pages will contain the visualizations and their corresponding explanations. We'll also have a landing page, a page where we can see a comparison of </w:t>
      </w:r>
      <w:proofErr w:type="gramStart"/>
      <w:r>
        <w:t>all of</w:t>
      </w:r>
      <w:proofErr w:type="gramEnd"/>
      <w:r>
        <w:t xml:space="preserve"> the plots, and another page where we can view the data used to build them.</w:t>
      </w:r>
    </w:p>
    <w:p w14:paraId="58D4F543" w14:textId="77777777" w:rsidR="007B2F49" w:rsidRDefault="007B2F49" w:rsidP="007B2F49"/>
    <w:p w14:paraId="7CD1E34D" w14:textId="77777777" w:rsidR="007B2F49" w:rsidRDefault="007B2F49" w:rsidP="007B2F49"/>
    <w:p w14:paraId="1B0A0A9E" w14:textId="6747A898" w:rsidR="007B2F49" w:rsidRDefault="007B2F49" w:rsidP="004016A3">
      <w:pPr>
        <w:pStyle w:val="Heading2"/>
      </w:pPr>
      <w:r>
        <w:t>Website Requirements</w:t>
      </w:r>
    </w:p>
    <w:p w14:paraId="431BBD4A" w14:textId="77777777" w:rsidR="00240632" w:rsidRPr="00240632" w:rsidRDefault="00240632" w:rsidP="00240632">
      <w:bookmarkStart w:id="0" w:name="_GoBack"/>
      <w:bookmarkEnd w:id="0"/>
    </w:p>
    <w:p w14:paraId="6B461CCC" w14:textId="77777777" w:rsidR="007B2F49" w:rsidRDefault="007B2F49" w:rsidP="007B2F49"/>
    <w:p w14:paraId="50374CEB" w14:textId="229F6BC8" w:rsidR="007B2F49" w:rsidRDefault="007B2F49" w:rsidP="007B2F49">
      <w:r>
        <w:t>For reference, see the "Screenshots" section below.</w:t>
      </w:r>
    </w:p>
    <w:p w14:paraId="3405F60D" w14:textId="083E26C1" w:rsidR="007B2F49" w:rsidRDefault="007B2F49" w:rsidP="007B2F49">
      <w:r>
        <w:t>The website must consist of 7 pages total, including:</w:t>
      </w:r>
    </w:p>
    <w:p w14:paraId="53ED0CA9" w14:textId="53618198" w:rsidR="007B2F49" w:rsidRDefault="007B2F49" w:rsidP="004016A3">
      <w:pPr>
        <w:pStyle w:val="ListParagraph"/>
        <w:numPr>
          <w:ilvl w:val="0"/>
          <w:numId w:val="24"/>
        </w:numPr>
      </w:pPr>
      <w:r>
        <w:t>A landing page containing:</w:t>
      </w:r>
    </w:p>
    <w:p w14:paraId="480B876F" w14:textId="77777777" w:rsidR="007B2F49" w:rsidRDefault="007B2F49" w:rsidP="004016A3">
      <w:pPr>
        <w:pStyle w:val="ListParagraph"/>
        <w:numPr>
          <w:ilvl w:val="1"/>
          <w:numId w:val="24"/>
        </w:numPr>
      </w:pPr>
      <w:r>
        <w:t>An explanation of the project.</w:t>
      </w:r>
    </w:p>
    <w:p w14:paraId="7D579792" w14:textId="77777777" w:rsidR="007B2F49" w:rsidRDefault="007B2F49" w:rsidP="004016A3">
      <w:pPr>
        <w:pStyle w:val="ListParagraph"/>
        <w:numPr>
          <w:ilvl w:val="1"/>
          <w:numId w:val="24"/>
        </w:numPr>
      </w:pPr>
      <w:r>
        <w:t>Links to each visualizations page.</w:t>
      </w:r>
    </w:p>
    <w:p w14:paraId="29FA7B9A" w14:textId="438B6630" w:rsidR="007B2F49" w:rsidRDefault="007B2F49" w:rsidP="007B2F49">
      <w:pPr>
        <w:pStyle w:val="ListParagraph"/>
        <w:numPr>
          <w:ilvl w:val="0"/>
          <w:numId w:val="24"/>
        </w:numPr>
      </w:pPr>
      <w:r>
        <w:lastRenderedPageBreak/>
        <w:t>Four visualization pages, each with:</w:t>
      </w:r>
    </w:p>
    <w:p w14:paraId="0964948C" w14:textId="77777777" w:rsidR="007B2F49" w:rsidRDefault="007B2F49" w:rsidP="004016A3">
      <w:pPr>
        <w:pStyle w:val="ListParagraph"/>
        <w:numPr>
          <w:ilvl w:val="1"/>
          <w:numId w:val="24"/>
        </w:numPr>
      </w:pPr>
      <w:r>
        <w:t>A descriptive title and heading tag.</w:t>
      </w:r>
    </w:p>
    <w:p w14:paraId="72A36AEA" w14:textId="77777777" w:rsidR="007B2F49" w:rsidRDefault="007B2F49" w:rsidP="004016A3">
      <w:pPr>
        <w:pStyle w:val="ListParagraph"/>
        <w:numPr>
          <w:ilvl w:val="1"/>
          <w:numId w:val="24"/>
        </w:numPr>
      </w:pPr>
      <w:r>
        <w:t>The plot/visualization itself for the selected comparison.</w:t>
      </w:r>
    </w:p>
    <w:p w14:paraId="43138314" w14:textId="3DE185CE" w:rsidR="007B2F49" w:rsidRDefault="007B2F49" w:rsidP="007B2F49">
      <w:pPr>
        <w:pStyle w:val="ListParagraph"/>
        <w:numPr>
          <w:ilvl w:val="1"/>
          <w:numId w:val="24"/>
        </w:numPr>
      </w:pPr>
      <w:r>
        <w:t>A paragraph describing the plot and its significance.</w:t>
      </w:r>
    </w:p>
    <w:p w14:paraId="45689728" w14:textId="7A276CD3" w:rsidR="007B2F49" w:rsidRDefault="007B2F49" w:rsidP="007B2F49">
      <w:pPr>
        <w:pStyle w:val="ListParagraph"/>
        <w:numPr>
          <w:ilvl w:val="0"/>
          <w:numId w:val="24"/>
        </w:numPr>
      </w:pPr>
      <w:r>
        <w:t>A "Comparisons" page that:</w:t>
      </w:r>
    </w:p>
    <w:p w14:paraId="587BAA3A" w14:textId="77777777" w:rsidR="007B2F49" w:rsidRDefault="007B2F49" w:rsidP="004016A3">
      <w:pPr>
        <w:pStyle w:val="ListParagraph"/>
        <w:numPr>
          <w:ilvl w:val="1"/>
          <w:numId w:val="24"/>
        </w:numPr>
      </w:pPr>
      <w:r>
        <w:t xml:space="preserve">Contains </w:t>
      </w:r>
      <w:proofErr w:type="gramStart"/>
      <w:r>
        <w:t>all of</w:t>
      </w:r>
      <w:proofErr w:type="gramEnd"/>
      <w:r>
        <w:t xml:space="preserve"> the visualizations on the same page so we can easily visually compare them.</w:t>
      </w:r>
    </w:p>
    <w:p w14:paraId="1B3E64F7" w14:textId="77777777" w:rsidR="007B2F49" w:rsidRDefault="007B2F49" w:rsidP="004016A3">
      <w:pPr>
        <w:pStyle w:val="ListParagraph"/>
        <w:numPr>
          <w:ilvl w:val="1"/>
          <w:numId w:val="24"/>
        </w:numPr>
      </w:pPr>
      <w:r>
        <w:t>Uses a bootstrap grid for the visualizations.</w:t>
      </w:r>
    </w:p>
    <w:p w14:paraId="7D36553C" w14:textId="0A18E1FB" w:rsidR="007B2F49" w:rsidRDefault="007B2F49" w:rsidP="007B2F49">
      <w:pPr>
        <w:pStyle w:val="ListParagraph"/>
        <w:numPr>
          <w:ilvl w:val="1"/>
          <w:numId w:val="24"/>
        </w:numPr>
      </w:pPr>
      <w:r>
        <w:t>The grid must be two visualizations across on screens medium and larger, and 1 across on extra-small and small screens.</w:t>
      </w:r>
    </w:p>
    <w:p w14:paraId="2870E572" w14:textId="77777777" w:rsidR="007B2F49" w:rsidRDefault="007B2F49" w:rsidP="004016A3">
      <w:pPr>
        <w:pStyle w:val="ListParagraph"/>
        <w:numPr>
          <w:ilvl w:val="0"/>
          <w:numId w:val="24"/>
        </w:numPr>
      </w:pPr>
      <w:r>
        <w:t>A "Data" page that:</w:t>
      </w:r>
    </w:p>
    <w:p w14:paraId="2582F1EE" w14:textId="77777777" w:rsidR="007B2F49" w:rsidRDefault="007B2F49" w:rsidP="004016A3">
      <w:pPr>
        <w:pStyle w:val="ListParagraph"/>
        <w:numPr>
          <w:ilvl w:val="1"/>
          <w:numId w:val="24"/>
        </w:numPr>
      </w:pPr>
      <w:r>
        <w:t>Displays a responsive table containing the data used in the visualizations.</w:t>
      </w:r>
    </w:p>
    <w:p w14:paraId="2B8807A3" w14:textId="77777777" w:rsidR="007B2F49" w:rsidRDefault="007B2F49" w:rsidP="004016A3">
      <w:pPr>
        <w:pStyle w:val="ListParagraph"/>
        <w:numPr>
          <w:ilvl w:val="1"/>
          <w:numId w:val="24"/>
        </w:numPr>
      </w:pPr>
      <w:r>
        <w:t>The table must be a bootstrap table component.</w:t>
      </w:r>
    </w:p>
    <w:p w14:paraId="1A73E2F7" w14:textId="782DDADB" w:rsidR="007B2F49" w:rsidRDefault="007B2F49" w:rsidP="007B2F49">
      <w:pPr>
        <w:pStyle w:val="ListParagraph"/>
        <w:numPr>
          <w:ilvl w:val="1"/>
          <w:numId w:val="24"/>
        </w:numPr>
      </w:pPr>
      <w:r>
        <w:t xml:space="preserve">The data must come from exporting the .csv file as </w:t>
      </w:r>
      <w:proofErr w:type="gramStart"/>
      <w:r>
        <w:t>HTML, or</w:t>
      </w:r>
      <w:proofErr w:type="gramEnd"/>
      <w:r>
        <w:t xml:space="preserve"> converting it to HTML. You may use a csv-to-html table conversion tool, e.g. </w:t>
      </w:r>
      <w:proofErr w:type="spellStart"/>
      <w:r>
        <w:t>ConvertCSV</w:t>
      </w:r>
      <w:proofErr w:type="spellEnd"/>
      <w:r>
        <w:t>.</w:t>
      </w:r>
    </w:p>
    <w:p w14:paraId="6AD6CE5B" w14:textId="77777777" w:rsidR="007B2F49" w:rsidRDefault="007B2F49" w:rsidP="007B2F49"/>
    <w:p w14:paraId="2D2BD1EF" w14:textId="4D6F13C1" w:rsidR="007B2F49" w:rsidRDefault="007B2F49" w:rsidP="007B2F49">
      <w:r>
        <w:t>The website must, at the top of every page, have a navigation menu that:</w:t>
      </w:r>
    </w:p>
    <w:p w14:paraId="052175F3" w14:textId="77777777" w:rsidR="007B2F49" w:rsidRDefault="007B2F49" w:rsidP="004016A3">
      <w:pPr>
        <w:pStyle w:val="ListParagraph"/>
        <w:numPr>
          <w:ilvl w:val="0"/>
          <w:numId w:val="25"/>
        </w:numPr>
      </w:pPr>
      <w:r>
        <w:t>Has the name of the site on the left of the nav which allows users to return to the landing page from any page.</w:t>
      </w:r>
    </w:p>
    <w:p w14:paraId="6FB6A0A0" w14:textId="77777777" w:rsidR="007B2F49" w:rsidRDefault="007B2F49" w:rsidP="004016A3">
      <w:pPr>
        <w:pStyle w:val="ListParagraph"/>
        <w:numPr>
          <w:ilvl w:val="0"/>
          <w:numId w:val="25"/>
        </w:numPr>
      </w:pPr>
      <w:r>
        <w:t>Contains a dropdown on the right of the navbar named "Plots" which provides links to each individual visualization page.</w:t>
      </w:r>
    </w:p>
    <w:p w14:paraId="4C3D008D" w14:textId="77777777" w:rsidR="007B2F49" w:rsidRDefault="007B2F49" w:rsidP="004016A3">
      <w:pPr>
        <w:pStyle w:val="ListParagraph"/>
        <w:numPr>
          <w:ilvl w:val="0"/>
          <w:numId w:val="25"/>
        </w:numPr>
      </w:pPr>
      <w:r>
        <w:t>Provides two more links on the right: "Comparisons" which links to the comparisons page, and "Data" which links to the data page.</w:t>
      </w:r>
    </w:p>
    <w:p w14:paraId="684ED24F" w14:textId="7876816D" w:rsidR="007B2F49" w:rsidRDefault="007B2F49" w:rsidP="007B2F49">
      <w:pPr>
        <w:pStyle w:val="ListParagraph"/>
        <w:numPr>
          <w:ilvl w:val="0"/>
          <w:numId w:val="25"/>
        </w:numPr>
      </w:pPr>
      <w:r>
        <w:t>Is responsive (using media queries). The nav must have similar behavior as the screenshots "Navigation Menu" section (notice the background color change).</w:t>
      </w:r>
    </w:p>
    <w:p w14:paraId="32E70362" w14:textId="77777777" w:rsidR="007B2F49" w:rsidRDefault="007B2F49" w:rsidP="007B2F49"/>
    <w:p w14:paraId="6379828B" w14:textId="77777777" w:rsidR="007B2F49" w:rsidRDefault="007B2F49" w:rsidP="007B2F49">
      <w:r>
        <w:t>Finally, the website must be deployed to GitHub pages.</w:t>
      </w:r>
    </w:p>
    <w:p w14:paraId="4791F453" w14:textId="77777777" w:rsidR="007B2F49" w:rsidRDefault="007B2F49" w:rsidP="007B2F49"/>
    <w:p w14:paraId="4556E839" w14:textId="77777777" w:rsidR="007B2F49" w:rsidRDefault="007B2F49" w:rsidP="007B2F49">
      <w:r>
        <w:t xml:space="preserve">When finished, submit to </w:t>
      </w:r>
      <w:proofErr w:type="spellStart"/>
      <w:r>
        <w:t>BootcampSpot</w:t>
      </w:r>
      <w:proofErr w:type="spellEnd"/>
      <w:r>
        <w:t xml:space="preserve"> the links to 1) the deployed app and 2) the GitHub repository.</w:t>
      </w:r>
    </w:p>
    <w:p w14:paraId="3217A4E8" w14:textId="77777777" w:rsidR="007B2F49" w:rsidRDefault="007B2F49" w:rsidP="007B2F49"/>
    <w:p w14:paraId="2D3431F3" w14:textId="77777777" w:rsidR="007B2F49" w:rsidRDefault="007B2F49" w:rsidP="004016A3">
      <w:pPr>
        <w:pStyle w:val="Heading2"/>
      </w:pPr>
      <w:r>
        <w:t>Considerations</w:t>
      </w:r>
    </w:p>
    <w:p w14:paraId="1E35D131" w14:textId="77777777" w:rsidR="004016A3" w:rsidRDefault="004016A3" w:rsidP="007B2F49"/>
    <w:p w14:paraId="1A66DA29" w14:textId="02284F18" w:rsidR="007B2F49" w:rsidRDefault="007B2F49" w:rsidP="004016A3">
      <w:pPr>
        <w:pStyle w:val="ListParagraph"/>
        <w:numPr>
          <w:ilvl w:val="0"/>
          <w:numId w:val="26"/>
        </w:numPr>
      </w:pPr>
      <w:r>
        <w:t xml:space="preserve">You may use the </w:t>
      </w:r>
      <w:r w:rsidRPr="004016A3">
        <w:rPr>
          <w:b/>
        </w:rPr>
        <w:t>weather data</w:t>
      </w:r>
      <w:r w:rsidR="004016A3">
        <w:t xml:space="preserve"> (</w:t>
      </w:r>
      <w:hyperlink r:id="rId10" w:history="1">
        <w:r w:rsidR="004016A3" w:rsidRPr="00FC7572">
          <w:rPr>
            <w:rStyle w:val="Hyperlink"/>
          </w:rPr>
          <w:t>https://rice.bootcampcontent.com/Rice-Coding-Bootcamp/RICEHOU201811DATA2/blob/master/class-tth/11-Web/hw/Instructions/Resources/cities.csv</w:t>
        </w:r>
      </w:hyperlink>
      <w:r w:rsidR="004016A3">
        <w:t xml:space="preserve"> )</w:t>
      </w:r>
      <w:r>
        <w:t xml:space="preserve"> or choose another dataset. Alternatively, you may use the included </w:t>
      </w:r>
      <w:r w:rsidRPr="004016A3">
        <w:rPr>
          <w:b/>
        </w:rPr>
        <w:t>cities dataset</w:t>
      </w:r>
      <w:r w:rsidR="004016A3">
        <w:t xml:space="preserve"> (</w:t>
      </w:r>
      <w:hyperlink r:id="rId11" w:history="1">
        <w:r w:rsidR="004016A3" w:rsidRPr="00FC7572">
          <w:rPr>
            <w:rStyle w:val="Hyperlink"/>
          </w:rPr>
          <w:t>https://rice.bootcampcontent.com/Rice-Coding-Bootcamp/RICEHOU201811DATA2/blob/master/class-tth/11-Web/hw/Instructions/Resources/cities.csv</w:t>
        </w:r>
      </w:hyperlink>
      <w:r w:rsidR="004016A3">
        <w:t xml:space="preserve"> )</w:t>
      </w:r>
      <w:r>
        <w:t xml:space="preserve"> and pull the images from the </w:t>
      </w:r>
      <w:r w:rsidRPr="004016A3">
        <w:rPr>
          <w:b/>
        </w:rPr>
        <w:t>assets folder</w:t>
      </w:r>
      <w:r w:rsidR="004016A3">
        <w:t xml:space="preserve"> (</w:t>
      </w:r>
      <w:hyperlink r:id="rId12" w:history="1">
        <w:r w:rsidR="004016A3" w:rsidRPr="00FC7572">
          <w:rPr>
            <w:rStyle w:val="Hyperlink"/>
          </w:rPr>
          <w:t>https://rice.bootcampcontent.com/Rice-Coding-Bootcamp/RICEHOU201811DATA2/tree/master/class-tth/11-Web/hw/Instructions/Resources/assets</w:t>
        </w:r>
      </w:hyperlink>
      <w:r w:rsidR="004016A3">
        <w:t xml:space="preserve"> )</w:t>
      </w:r>
      <w:r>
        <w:t>.</w:t>
      </w:r>
    </w:p>
    <w:p w14:paraId="76CC1229" w14:textId="77777777" w:rsidR="007B2F49" w:rsidRDefault="007B2F49" w:rsidP="004016A3">
      <w:pPr>
        <w:pStyle w:val="ListParagraph"/>
        <w:numPr>
          <w:ilvl w:val="0"/>
          <w:numId w:val="26"/>
        </w:numPr>
      </w:pPr>
      <w:r>
        <w:t>You must use bootstrap. This includes using the bootstrap navbar component for the header on every page, the bootstrap table component for the data page, and the bootstrap grid for responsiveness on the comparison page.</w:t>
      </w:r>
    </w:p>
    <w:p w14:paraId="0DE1A2BD" w14:textId="77777777" w:rsidR="007B2F49" w:rsidRDefault="007B2F49" w:rsidP="004016A3">
      <w:pPr>
        <w:pStyle w:val="ListParagraph"/>
        <w:numPr>
          <w:ilvl w:val="0"/>
          <w:numId w:val="26"/>
        </w:numPr>
      </w:pPr>
      <w:r>
        <w:t>You must deploy your website to GitHub pages, with the website working on a live, publicly accessible URL as a result.</w:t>
      </w:r>
    </w:p>
    <w:p w14:paraId="242CD93F" w14:textId="77777777" w:rsidR="007B2F49" w:rsidRDefault="007B2F49" w:rsidP="004016A3">
      <w:pPr>
        <w:pStyle w:val="ListParagraph"/>
        <w:numPr>
          <w:ilvl w:val="0"/>
          <w:numId w:val="26"/>
        </w:numPr>
      </w:pPr>
      <w:r>
        <w:t>Be sure to use a CSS media query for the navigation menu.</w:t>
      </w:r>
    </w:p>
    <w:p w14:paraId="6796FC48" w14:textId="77777777" w:rsidR="007B2F49" w:rsidRDefault="007B2F49" w:rsidP="004016A3">
      <w:pPr>
        <w:pStyle w:val="ListParagraph"/>
        <w:numPr>
          <w:ilvl w:val="0"/>
          <w:numId w:val="26"/>
        </w:numPr>
      </w:pPr>
      <w:r>
        <w:t>Be sure your website works at all window widths/sizes.</w:t>
      </w:r>
    </w:p>
    <w:p w14:paraId="2659516A" w14:textId="77777777" w:rsidR="007B2F49" w:rsidRDefault="007B2F49" w:rsidP="004016A3">
      <w:pPr>
        <w:pStyle w:val="ListParagraph"/>
        <w:numPr>
          <w:ilvl w:val="0"/>
          <w:numId w:val="26"/>
        </w:numPr>
      </w:pPr>
      <w:r>
        <w:t xml:space="preserve">Feel free to take some liberty in the visual </w:t>
      </w:r>
      <w:proofErr w:type="gramStart"/>
      <w:r>
        <w:t>aspects, but</w:t>
      </w:r>
      <w:proofErr w:type="gramEnd"/>
      <w:r>
        <w:t xml:space="preserve"> keep the core functionality the same.</w:t>
      </w:r>
    </w:p>
    <w:p w14:paraId="4B9521A1" w14:textId="77777777" w:rsidR="007B2F49" w:rsidRDefault="007B2F49" w:rsidP="007B2F49"/>
    <w:p w14:paraId="450B4D74" w14:textId="77777777" w:rsidR="007B2F49" w:rsidRDefault="007B2F49" w:rsidP="004016A3">
      <w:pPr>
        <w:pStyle w:val="Heading2"/>
      </w:pPr>
      <w:r>
        <w:t>Bonuses</w:t>
      </w:r>
    </w:p>
    <w:p w14:paraId="20E01208" w14:textId="41C22182" w:rsidR="007B2F49" w:rsidRDefault="004016A3" w:rsidP="004016A3">
      <w:pPr>
        <w:pStyle w:val="ListParagraph"/>
        <w:numPr>
          <w:ilvl w:val="0"/>
          <w:numId w:val="27"/>
        </w:numPr>
      </w:pPr>
      <w:r>
        <w:t>U</w:t>
      </w:r>
      <w:r w:rsidR="007B2F49">
        <w:t xml:space="preserve">se a different dataset! The requirements above still </w:t>
      </w:r>
      <w:proofErr w:type="gramStart"/>
      <w:r w:rsidR="007B2F49">
        <w:t>hold, but</w:t>
      </w:r>
      <w:proofErr w:type="gramEnd"/>
      <w:r w:rsidR="007B2F49">
        <w:t xml:space="preserve"> make it your own.</w:t>
      </w:r>
    </w:p>
    <w:p w14:paraId="4F2075C7" w14:textId="77777777" w:rsidR="007B2F49" w:rsidRDefault="007B2F49" w:rsidP="004016A3">
      <w:pPr>
        <w:pStyle w:val="ListParagraph"/>
        <w:numPr>
          <w:ilvl w:val="0"/>
          <w:numId w:val="27"/>
        </w:numPr>
      </w:pPr>
      <w:r>
        <w:t xml:space="preserve">Use a bootstrap theme to customize your website. You may use a tool like </w:t>
      </w:r>
      <w:proofErr w:type="spellStart"/>
      <w:r>
        <w:t>Bootswatch</w:t>
      </w:r>
      <w:proofErr w:type="spellEnd"/>
      <w:r>
        <w:t xml:space="preserve">. Make it look snazzy, give it some attitude. If using this, be sure you also meet </w:t>
      </w:r>
      <w:proofErr w:type="gramStart"/>
      <w:r>
        <w:t>all of</w:t>
      </w:r>
      <w:proofErr w:type="gramEnd"/>
      <w:r>
        <w:t xml:space="preserve"> the requirements listed above.</w:t>
      </w:r>
    </w:p>
    <w:p w14:paraId="2B5327F7" w14:textId="77777777" w:rsidR="007B2F49" w:rsidRDefault="007B2F49" w:rsidP="004016A3">
      <w:pPr>
        <w:pStyle w:val="ListParagraph"/>
        <w:numPr>
          <w:ilvl w:val="0"/>
          <w:numId w:val="27"/>
        </w:numPr>
      </w:pPr>
      <w:r>
        <w:t>Add extra visualizations! The more comparisons the better, right?</w:t>
      </w:r>
    </w:p>
    <w:p w14:paraId="3030EBF3" w14:textId="77777777" w:rsidR="007B2F49" w:rsidRDefault="007B2F49" w:rsidP="004016A3">
      <w:pPr>
        <w:pStyle w:val="ListParagraph"/>
        <w:numPr>
          <w:ilvl w:val="0"/>
          <w:numId w:val="27"/>
        </w:numPr>
      </w:pPr>
      <w:r>
        <w:t xml:space="preserve">Use meaningful </w:t>
      </w:r>
      <w:proofErr w:type="spellStart"/>
      <w:r>
        <w:t>glyphicons</w:t>
      </w:r>
      <w:proofErr w:type="spellEnd"/>
      <w:r>
        <w:t xml:space="preserve"> next to links in the header.</w:t>
      </w:r>
    </w:p>
    <w:p w14:paraId="5FD88C1D" w14:textId="77777777" w:rsidR="007B2F49" w:rsidRDefault="007B2F49" w:rsidP="004016A3">
      <w:pPr>
        <w:pStyle w:val="ListParagraph"/>
        <w:numPr>
          <w:ilvl w:val="0"/>
          <w:numId w:val="27"/>
        </w:numPr>
      </w:pPr>
      <w:r>
        <w:lastRenderedPageBreak/>
        <w:t>Have visualization navigation on every visualizations page with an active state. See the screenshots below.</w:t>
      </w:r>
    </w:p>
    <w:p w14:paraId="11840F47" w14:textId="77777777" w:rsidR="007B2F49" w:rsidRDefault="007B2F49" w:rsidP="007B2F49"/>
    <w:p w14:paraId="5A76C380" w14:textId="5E8E1FF7" w:rsidR="007B2F49" w:rsidRDefault="007B2F49" w:rsidP="007B2F49">
      <w:r>
        <w:t>Screenshots</w:t>
      </w:r>
    </w:p>
    <w:p w14:paraId="1EF1165C" w14:textId="3155F261" w:rsidR="007B2F49" w:rsidRDefault="007B2F49" w:rsidP="007B2F49">
      <w:r>
        <w:t>This section contains screenshots of each page that must be built, at varying screen widths. These are a guide; you can meet the requirements without having the pages look exactly like the below images.</w:t>
      </w:r>
    </w:p>
    <w:p w14:paraId="64DA7C49" w14:textId="439D4125" w:rsidR="007B2F49" w:rsidRDefault="007B2F49" w:rsidP="007B2F49">
      <w:r>
        <w:t>Landing page</w:t>
      </w:r>
      <w:r w:rsidR="00240632">
        <w:tab/>
      </w:r>
      <w:r>
        <w:t>Large screen:</w:t>
      </w:r>
    </w:p>
    <w:p w14:paraId="2CDED709" w14:textId="10203D54" w:rsidR="007B2F49" w:rsidRDefault="004016A3" w:rsidP="007B2F49">
      <w:r w:rsidRPr="004016A3">
        <w:drawing>
          <wp:inline distT="0" distB="0" distL="0" distR="0" wp14:anchorId="3FDD83A0" wp14:editId="61229AED">
            <wp:extent cx="5943600" cy="404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47490"/>
                    </a:xfrm>
                    <a:prstGeom prst="rect">
                      <a:avLst/>
                    </a:prstGeom>
                  </pic:spPr>
                </pic:pic>
              </a:graphicData>
            </a:graphic>
          </wp:inline>
        </w:drawing>
      </w:r>
    </w:p>
    <w:p w14:paraId="7BEC37ED" w14:textId="77777777" w:rsidR="007B2F49" w:rsidRDefault="007B2F49" w:rsidP="007B2F49"/>
    <w:p w14:paraId="3FADA5DF" w14:textId="4E33AD49" w:rsidR="007B2F49" w:rsidRDefault="007B2F49" w:rsidP="007B2F49">
      <w:r>
        <w:t>Small screen:</w:t>
      </w:r>
    </w:p>
    <w:p w14:paraId="2F8B9C3E" w14:textId="67D5340D" w:rsidR="004016A3" w:rsidRDefault="004016A3" w:rsidP="007B2F49">
      <w:r w:rsidRPr="004016A3">
        <w:drawing>
          <wp:inline distT="0" distB="0" distL="0" distR="0" wp14:anchorId="793ACAEF" wp14:editId="4CD2DDA1">
            <wp:extent cx="2324100" cy="33719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17" t="2424" r="6508" b="6221"/>
                    <a:stretch/>
                  </pic:blipFill>
                  <pic:spPr bwMode="auto">
                    <a:xfrm>
                      <a:off x="0" y="0"/>
                      <a:ext cx="2351877" cy="3412268"/>
                    </a:xfrm>
                    <a:prstGeom prst="rect">
                      <a:avLst/>
                    </a:prstGeom>
                    <a:ln>
                      <a:noFill/>
                    </a:ln>
                    <a:extLst>
                      <a:ext uri="{53640926-AAD7-44D8-BBD7-CCE9431645EC}">
                        <a14:shadowObscured xmlns:a14="http://schemas.microsoft.com/office/drawing/2010/main"/>
                      </a:ext>
                    </a:extLst>
                  </pic:spPr>
                </pic:pic>
              </a:graphicData>
            </a:graphic>
          </wp:inline>
        </w:drawing>
      </w:r>
    </w:p>
    <w:p w14:paraId="03C1261F" w14:textId="02D8F625" w:rsidR="00240632" w:rsidRDefault="00240632">
      <w:r>
        <w:br w:type="page"/>
      </w:r>
    </w:p>
    <w:p w14:paraId="5867AAC7" w14:textId="77777777" w:rsidR="007B2F49" w:rsidRDefault="007B2F49" w:rsidP="007B2F49"/>
    <w:p w14:paraId="23E01907" w14:textId="77777777" w:rsidR="007B2F49" w:rsidRDefault="007B2F49" w:rsidP="007B2F49"/>
    <w:p w14:paraId="672CE9FF" w14:textId="77777777" w:rsidR="007B2F49" w:rsidRDefault="007B2F49" w:rsidP="007B2F49">
      <w:r>
        <w:t>Comparisons page</w:t>
      </w:r>
    </w:p>
    <w:p w14:paraId="160B5030" w14:textId="77777777" w:rsidR="007B2F49" w:rsidRDefault="007B2F49" w:rsidP="007B2F49">
      <w:r>
        <w:t>Large screen:</w:t>
      </w:r>
    </w:p>
    <w:p w14:paraId="4B100579" w14:textId="1DBC519F" w:rsidR="007B2F49" w:rsidRDefault="004016A3" w:rsidP="007B2F49">
      <w:r w:rsidRPr="004016A3">
        <w:drawing>
          <wp:inline distT="0" distB="0" distL="0" distR="0" wp14:anchorId="5C93F55C" wp14:editId="395C4178">
            <wp:extent cx="4255485" cy="4069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5485" cy="4069080"/>
                    </a:xfrm>
                    <a:prstGeom prst="rect">
                      <a:avLst/>
                    </a:prstGeom>
                  </pic:spPr>
                </pic:pic>
              </a:graphicData>
            </a:graphic>
          </wp:inline>
        </w:drawing>
      </w:r>
    </w:p>
    <w:p w14:paraId="40AECA19" w14:textId="77777777" w:rsidR="007B2F49" w:rsidRDefault="007B2F49" w:rsidP="007B2F49"/>
    <w:p w14:paraId="0C8C0471" w14:textId="77777777" w:rsidR="007B2F49" w:rsidRDefault="007B2F49" w:rsidP="007B2F49">
      <w:r>
        <w:t>Small screen:</w:t>
      </w:r>
    </w:p>
    <w:p w14:paraId="729310FB" w14:textId="42145200" w:rsidR="00240632" w:rsidRDefault="00DF251A" w:rsidP="007B2F49">
      <w:r w:rsidRPr="00DF251A">
        <w:drawing>
          <wp:inline distT="0" distB="0" distL="0" distR="0" wp14:anchorId="112AF644" wp14:editId="7BC39B89">
            <wp:extent cx="2607919" cy="33832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93" t="2896" r="5462" b="6461"/>
                    <a:stretch/>
                  </pic:blipFill>
                  <pic:spPr bwMode="auto">
                    <a:xfrm>
                      <a:off x="0" y="0"/>
                      <a:ext cx="2607919" cy="3383280"/>
                    </a:xfrm>
                    <a:prstGeom prst="rect">
                      <a:avLst/>
                    </a:prstGeom>
                    <a:ln>
                      <a:noFill/>
                    </a:ln>
                    <a:extLst>
                      <a:ext uri="{53640926-AAD7-44D8-BBD7-CCE9431645EC}">
                        <a14:shadowObscured xmlns:a14="http://schemas.microsoft.com/office/drawing/2010/main"/>
                      </a:ext>
                    </a:extLst>
                  </pic:spPr>
                </pic:pic>
              </a:graphicData>
            </a:graphic>
          </wp:inline>
        </w:drawing>
      </w:r>
    </w:p>
    <w:p w14:paraId="209A9741" w14:textId="77777777" w:rsidR="00240632" w:rsidRDefault="00240632">
      <w:r>
        <w:br w:type="page"/>
      </w:r>
    </w:p>
    <w:p w14:paraId="1D4B5CBA" w14:textId="0CDD9EC5" w:rsidR="007B2F49" w:rsidRDefault="007B2F49" w:rsidP="007B2F49">
      <w:r>
        <w:lastRenderedPageBreak/>
        <w:t>Data page</w:t>
      </w:r>
      <w:r w:rsidR="00240632">
        <w:tab/>
      </w:r>
      <w:r>
        <w:t>Large screen:</w:t>
      </w:r>
    </w:p>
    <w:p w14:paraId="6F3113A6" w14:textId="3680F367" w:rsidR="007B2F49" w:rsidRDefault="00DF251A" w:rsidP="007B2F49">
      <w:r w:rsidRPr="00DF251A">
        <w:drawing>
          <wp:inline distT="0" distB="0" distL="0" distR="0" wp14:anchorId="0C068219" wp14:editId="256BB65B">
            <wp:extent cx="4303299" cy="4114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3299" cy="4114800"/>
                    </a:xfrm>
                    <a:prstGeom prst="rect">
                      <a:avLst/>
                    </a:prstGeom>
                  </pic:spPr>
                </pic:pic>
              </a:graphicData>
            </a:graphic>
          </wp:inline>
        </w:drawing>
      </w:r>
    </w:p>
    <w:p w14:paraId="48CBBD77" w14:textId="77777777" w:rsidR="007B2F49" w:rsidRDefault="007B2F49" w:rsidP="007B2F49"/>
    <w:p w14:paraId="4B30694D" w14:textId="77777777" w:rsidR="007B2F49" w:rsidRDefault="007B2F49" w:rsidP="007B2F49">
      <w:r>
        <w:t>Small screen:</w:t>
      </w:r>
    </w:p>
    <w:p w14:paraId="1B449E78" w14:textId="3D17495D" w:rsidR="007B2F49" w:rsidRDefault="00DF251A" w:rsidP="007B2F49">
      <w:r w:rsidRPr="00DF251A">
        <w:drawing>
          <wp:inline distT="0" distB="0" distL="0" distR="0" wp14:anchorId="4166525F" wp14:editId="05E41290">
            <wp:extent cx="3132765" cy="3383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71" t="3242" r="6185" b="8194"/>
                    <a:stretch/>
                  </pic:blipFill>
                  <pic:spPr bwMode="auto">
                    <a:xfrm>
                      <a:off x="0" y="0"/>
                      <a:ext cx="3132765" cy="3383280"/>
                    </a:xfrm>
                    <a:prstGeom prst="rect">
                      <a:avLst/>
                    </a:prstGeom>
                    <a:ln>
                      <a:noFill/>
                    </a:ln>
                    <a:extLst>
                      <a:ext uri="{53640926-AAD7-44D8-BBD7-CCE9431645EC}">
                        <a14:shadowObscured xmlns:a14="http://schemas.microsoft.com/office/drawing/2010/main"/>
                      </a:ext>
                    </a:extLst>
                  </pic:spPr>
                </pic:pic>
              </a:graphicData>
            </a:graphic>
          </wp:inline>
        </w:drawing>
      </w:r>
    </w:p>
    <w:p w14:paraId="3970BB16" w14:textId="07AFD28F" w:rsidR="007B2F49" w:rsidRDefault="00240632" w:rsidP="007B2F49">
      <w:r>
        <w:br w:type="page"/>
      </w:r>
      <w:r w:rsidR="007B2F49">
        <w:lastRenderedPageBreak/>
        <w:t>Visualization pages</w:t>
      </w:r>
      <w:r>
        <w:tab/>
      </w:r>
      <w:r w:rsidR="007B2F49">
        <w:t>You'll build four of these, one for each visualization. Here's an example of one:</w:t>
      </w:r>
    </w:p>
    <w:p w14:paraId="34C61D86" w14:textId="77777777" w:rsidR="007B2F49" w:rsidRDefault="007B2F49" w:rsidP="007B2F49">
      <w:r>
        <w:t>Large screen:</w:t>
      </w:r>
    </w:p>
    <w:p w14:paraId="2F67720D" w14:textId="0F46CEE4" w:rsidR="007B2F49" w:rsidRDefault="00240632" w:rsidP="007B2F49">
      <w:r w:rsidRPr="00240632">
        <w:drawing>
          <wp:inline distT="0" distB="0" distL="0" distR="0" wp14:anchorId="2A7BBC8C" wp14:editId="4EE90999">
            <wp:extent cx="4570534" cy="41148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76" t="2383" r="4091" b="6391"/>
                    <a:stretch/>
                  </pic:blipFill>
                  <pic:spPr bwMode="auto">
                    <a:xfrm>
                      <a:off x="0" y="0"/>
                      <a:ext cx="4570534" cy="4114800"/>
                    </a:xfrm>
                    <a:prstGeom prst="rect">
                      <a:avLst/>
                    </a:prstGeom>
                    <a:ln>
                      <a:noFill/>
                    </a:ln>
                    <a:extLst>
                      <a:ext uri="{53640926-AAD7-44D8-BBD7-CCE9431645EC}">
                        <a14:shadowObscured xmlns:a14="http://schemas.microsoft.com/office/drawing/2010/main"/>
                      </a:ext>
                    </a:extLst>
                  </pic:spPr>
                </pic:pic>
              </a:graphicData>
            </a:graphic>
          </wp:inline>
        </w:drawing>
      </w:r>
    </w:p>
    <w:p w14:paraId="2E8F246E" w14:textId="77777777" w:rsidR="007B2F49" w:rsidRDefault="007B2F49" w:rsidP="007B2F49"/>
    <w:p w14:paraId="182832F7" w14:textId="6B13D81F" w:rsidR="007B2F49" w:rsidRDefault="007B2F49" w:rsidP="007B2F49">
      <w:r>
        <w:t>Small screen:</w:t>
      </w:r>
    </w:p>
    <w:p w14:paraId="73571F8F" w14:textId="1AF18BDF" w:rsidR="00240632" w:rsidRDefault="00240632" w:rsidP="007B2F49">
      <w:r w:rsidRPr="00240632">
        <w:drawing>
          <wp:inline distT="0" distB="0" distL="0" distR="0" wp14:anchorId="22B37FD9" wp14:editId="2134DB95">
            <wp:extent cx="2369461"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20" t="2426" r="6765" b="6198"/>
                    <a:stretch/>
                  </pic:blipFill>
                  <pic:spPr bwMode="auto">
                    <a:xfrm>
                      <a:off x="0" y="0"/>
                      <a:ext cx="2369461" cy="3383280"/>
                    </a:xfrm>
                    <a:prstGeom prst="rect">
                      <a:avLst/>
                    </a:prstGeom>
                    <a:ln>
                      <a:noFill/>
                    </a:ln>
                    <a:extLst>
                      <a:ext uri="{53640926-AAD7-44D8-BBD7-CCE9431645EC}">
                        <a14:shadowObscured xmlns:a14="http://schemas.microsoft.com/office/drawing/2010/main"/>
                      </a:ext>
                    </a:extLst>
                  </pic:spPr>
                </pic:pic>
              </a:graphicData>
            </a:graphic>
          </wp:inline>
        </w:drawing>
      </w:r>
    </w:p>
    <w:p w14:paraId="3F8FB05F" w14:textId="77777777" w:rsidR="00240632" w:rsidRDefault="00240632">
      <w:r>
        <w:br w:type="page"/>
      </w:r>
    </w:p>
    <w:p w14:paraId="26DA2CB3" w14:textId="77777777" w:rsidR="00240632" w:rsidRDefault="00240632" w:rsidP="007B2F49"/>
    <w:p w14:paraId="40B49FD4" w14:textId="4FB250DF" w:rsidR="007B2F49" w:rsidRDefault="007B2F49" w:rsidP="007B2F49">
      <w:r>
        <w:t>Navigation menu</w:t>
      </w:r>
      <w:r w:rsidR="00240632">
        <w:tab/>
        <w:t>L</w:t>
      </w:r>
      <w:r>
        <w:t>arge screen:</w:t>
      </w:r>
    </w:p>
    <w:p w14:paraId="06D55AEC" w14:textId="72AB3034" w:rsidR="00240632" w:rsidRDefault="00240632" w:rsidP="007B2F49">
      <w:r w:rsidRPr="00240632">
        <w:drawing>
          <wp:inline distT="0" distB="0" distL="0" distR="0" wp14:anchorId="2C651D0C" wp14:editId="6D677ABA">
            <wp:extent cx="6858000" cy="1357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357630"/>
                    </a:xfrm>
                    <a:prstGeom prst="rect">
                      <a:avLst/>
                    </a:prstGeom>
                  </pic:spPr>
                </pic:pic>
              </a:graphicData>
            </a:graphic>
          </wp:inline>
        </w:drawing>
      </w:r>
    </w:p>
    <w:p w14:paraId="6C6459E9" w14:textId="77777777" w:rsidR="007B2F49" w:rsidRDefault="007B2F49" w:rsidP="007B2F49"/>
    <w:p w14:paraId="60DA2DF0" w14:textId="77777777" w:rsidR="007B2F49" w:rsidRDefault="007B2F49" w:rsidP="007B2F49"/>
    <w:p w14:paraId="2D21386A" w14:textId="35DC2B7B" w:rsidR="00A9204E" w:rsidRDefault="007B2F49" w:rsidP="007B2F49">
      <w:r>
        <w:t>Small screen:</w:t>
      </w:r>
    </w:p>
    <w:p w14:paraId="5A7CD58A" w14:textId="5D8FB579" w:rsidR="00240632" w:rsidRDefault="00240632" w:rsidP="007B2F49">
      <w:r w:rsidRPr="00240632">
        <w:drawing>
          <wp:inline distT="0" distB="0" distL="0" distR="0" wp14:anchorId="6D31CBC7" wp14:editId="6F533C92">
            <wp:extent cx="4940431" cy="3383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0431" cy="3383280"/>
                    </a:xfrm>
                    <a:prstGeom prst="rect">
                      <a:avLst/>
                    </a:prstGeom>
                  </pic:spPr>
                </pic:pic>
              </a:graphicData>
            </a:graphic>
          </wp:inline>
        </w:drawing>
      </w:r>
    </w:p>
    <w:sectPr w:rsidR="00240632" w:rsidSect="00DF251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1A64EE7"/>
    <w:multiLevelType w:val="hybridMultilevel"/>
    <w:tmpl w:val="90664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3123DA"/>
    <w:multiLevelType w:val="hybridMultilevel"/>
    <w:tmpl w:val="5A9EE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F8B5651"/>
    <w:multiLevelType w:val="hybridMultilevel"/>
    <w:tmpl w:val="31027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5EB47554"/>
    <w:multiLevelType w:val="hybridMultilevel"/>
    <w:tmpl w:val="3D902D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2"/>
  </w:num>
  <w:num w:numId="2">
    <w:abstractNumId w:val="12"/>
  </w:num>
  <w:num w:numId="3">
    <w:abstractNumId w:val="10"/>
  </w:num>
  <w:num w:numId="4">
    <w:abstractNumId w:val="25"/>
  </w:num>
  <w:num w:numId="5">
    <w:abstractNumId w:val="15"/>
  </w:num>
  <w:num w:numId="6">
    <w:abstractNumId w:val="18"/>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3"/>
  </w:num>
  <w:num w:numId="21">
    <w:abstractNumId w:val="19"/>
  </w:num>
  <w:num w:numId="22">
    <w:abstractNumId w:val="11"/>
  </w:num>
  <w:num w:numId="23">
    <w:abstractNumId w:val="26"/>
  </w:num>
  <w:num w:numId="24">
    <w:abstractNumId w:val="24"/>
  </w:num>
  <w:num w:numId="25">
    <w:abstractNumId w:val="14"/>
  </w:num>
  <w:num w:numId="26">
    <w:abstractNumId w:val="13"/>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F49"/>
    <w:rsid w:val="00240632"/>
    <w:rsid w:val="004016A3"/>
    <w:rsid w:val="00645252"/>
    <w:rsid w:val="006D3D74"/>
    <w:rsid w:val="007B2F49"/>
    <w:rsid w:val="0083569A"/>
    <w:rsid w:val="00A9204E"/>
    <w:rsid w:val="00CF557D"/>
    <w:rsid w:val="00DF2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4D635"/>
  <w15:chartTrackingRefBased/>
  <w15:docId w15:val="{C8B7DBCE-8C61-4E9A-AE5A-8DDF6A4AD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character" w:styleId="UnresolvedMention">
    <w:name w:val="Unresolved Mention"/>
    <w:basedOn w:val="DefaultParagraphFont"/>
    <w:uiPriority w:val="99"/>
    <w:semiHidden/>
    <w:unhideWhenUsed/>
    <w:rsid w:val="004016A3"/>
    <w:rPr>
      <w:color w:val="605E5C"/>
      <w:shd w:val="clear" w:color="auto" w:fill="E1DFDD"/>
    </w:rPr>
  </w:style>
  <w:style w:type="paragraph" w:styleId="ListParagraph">
    <w:name w:val="List Paragraph"/>
    <w:basedOn w:val="Normal"/>
    <w:uiPriority w:val="34"/>
    <w:unhideWhenUsed/>
    <w:qFormat/>
    <w:rsid w:val="004016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https://rice.bootcampcontent.com/Rice-Coding-Bootcamp/RICEHOU201811DATA2/tree/master/class-tth/11-Web/hw/Instructions/Resources/assets"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rice.bootcampcontent.com/Rice-Coding-Bootcamp/RICEHOU201811DATA2/blob/master/class-tth/11-Web/hw/Instructions/Resources/cities.csv" TargetMode="Externa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rice.bootcampcontent.com/Rice-Coding-Bootcamp/RICEHOU201811DATA2/blob/master/class-tth/11-Web/hw/Instructions/Resources/cities.csv"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hyperlink" Target="https://rice.bootcampcontent.com/Rice-Coding-Bootcamp/RICEHOU201811DATA2/blob/master/class-tth/11-Web/hw/Instructions/Resources/cities.csv" TargetMode="External"/><Relationship Id="rId14" Type="http://schemas.openxmlformats.org/officeDocument/2006/relationships/image" Target="media/image3.png"/><Relationship Id="rId22"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965</TotalTime>
  <Pages>7</Pages>
  <Words>826</Words>
  <Characters>4710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2019-02-15T13:26:00Z</dcterms:created>
  <dcterms:modified xsi:type="dcterms:W3CDTF">2019-02-18T19:40:00Z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